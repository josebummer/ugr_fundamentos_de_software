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308" w:rsidRDefault="004C245A">
      <w:pPr>
        <w:pStyle w:val="Standard"/>
        <w:ind w:left="709" w:hanging="709"/>
      </w:pPr>
      <w:r>
        <w:rPr>
          <w:b/>
          <w:bCs/>
          <w:sz w:val="18"/>
          <w:szCs w:val="18"/>
        </w:rPr>
        <w:t xml:space="preserve">ls </w:t>
      </w:r>
      <w:r>
        <w:rPr>
          <w:sz w:val="18"/>
          <w:szCs w:val="18"/>
        </w:rPr>
        <w:t>: muestra la lista de archivos en ese directorio:</w:t>
      </w:r>
    </w:p>
    <w:p w:rsidR="00F74308" w:rsidRDefault="004C245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>– ls [-modificadores] [lista de directorios]</w:t>
      </w:r>
    </w:p>
    <w:p w:rsidR="00F74308" w:rsidRDefault="004C245A">
      <w:pPr>
        <w:pStyle w:val="Standard"/>
        <w:ind w:firstLine="709"/>
        <w:rPr>
          <w:sz w:val="18"/>
          <w:szCs w:val="18"/>
        </w:rPr>
      </w:pPr>
      <w:r>
        <w:rPr>
          <w:sz w:val="18"/>
          <w:szCs w:val="18"/>
        </w:rPr>
        <w:t>-a → muestra todos los archivos incluyendo los ocultos</w:t>
      </w:r>
    </w:p>
    <w:p w:rsidR="00F74308" w:rsidRDefault="004C245A">
      <w:pPr>
        <w:pStyle w:val="Standard"/>
        <w:ind w:firstLine="709"/>
        <w:rPr>
          <w:sz w:val="18"/>
          <w:szCs w:val="18"/>
        </w:rPr>
      </w:pPr>
      <w:r>
        <w:rPr>
          <w:sz w:val="18"/>
          <w:szCs w:val="18"/>
        </w:rPr>
        <w:t xml:space="preserve">-l → muestra los archivos con </w:t>
      </w:r>
      <w:r>
        <w:rPr>
          <w:sz w:val="18"/>
          <w:szCs w:val="18"/>
        </w:rPr>
        <w:t>listado largo</w:t>
      </w:r>
    </w:p>
    <w:p w:rsidR="00F74308" w:rsidRDefault="004C245A">
      <w:pPr>
        <w:pStyle w:val="Standard"/>
        <w:ind w:firstLine="709"/>
        <w:rPr>
          <w:sz w:val="18"/>
          <w:szCs w:val="18"/>
        </w:rPr>
      </w:pPr>
      <w:r>
        <w:rPr>
          <w:sz w:val="18"/>
          <w:szCs w:val="18"/>
        </w:rPr>
        <w:t>-R → Muestra los directorios y todos los subdirectorios</w:t>
      </w:r>
    </w:p>
    <w:p w:rsidR="00F74308" w:rsidRDefault="004C245A">
      <w:pPr>
        <w:pStyle w:val="Standard"/>
        <w:ind w:firstLine="709"/>
        <w:rPr>
          <w:sz w:val="18"/>
          <w:szCs w:val="18"/>
        </w:rPr>
      </w:pPr>
      <w:r>
        <w:rPr>
          <w:sz w:val="18"/>
          <w:szCs w:val="18"/>
        </w:rPr>
        <w:t>| more → Va parando para poder ver todos los archivos.</w:t>
      </w:r>
    </w:p>
    <w:p w:rsidR="00F74308" w:rsidRDefault="004C245A">
      <w:pPr>
        <w:pStyle w:val="Standard"/>
      </w:pPr>
      <w:r>
        <w:rPr>
          <w:b/>
          <w:bCs/>
          <w:sz w:val="18"/>
          <w:szCs w:val="18"/>
        </w:rPr>
        <w:t xml:space="preserve">date </w:t>
      </w:r>
      <w:r>
        <w:rPr>
          <w:sz w:val="18"/>
          <w:szCs w:val="18"/>
        </w:rPr>
        <w:t>: muestra el dia y la hora</w:t>
      </w:r>
    </w:p>
    <w:p w:rsidR="00F74308" w:rsidRDefault="004C245A">
      <w:pPr>
        <w:pStyle w:val="Standard"/>
      </w:pPr>
      <w:r>
        <w:rPr>
          <w:b/>
          <w:bCs/>
          <w:sz w:val="18"/>
          <w:szCs w:val="18"/>
        </w:rPr>
        <w:t>mkdir</w:t>
      </w:r>
      <w:r>
        <w:rPr>
          <w:sz w:val="18"/>
          <w:szCs w:val="18"/>
        </w:rPr>
        <w:t>: Crea directorios.</w:t>
      </w:r>
    </w:p>
    <w:p w:rsidR="00F74308" w:rsidRDefault="004C245A">
      <w:pPr>
        <w:pStyle w:val="Standard"/>
      </w:pPr>
      <w:r>
        <w:rPr>
          <w:b/>
          <w:bCs/>
          <w:sz w:val="18"/>
          <w:szCs w:val="18"/>
        </w:rPr>
        <w:t xml:space="preserve">rmdir: </w:t>
      </w:r>
      <w:r>
        <w:rPr>
          <w:sz w:val="18"/>
          <w:szCs w:val="18"/>
        </w:rPr>
        <w:t>Elimina directorios.</w:t>
      </w:r>
    </w:p>
    <w:p w:rsidR="00F74308" w:rsidRDefault="004C245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>– rmdir [-modificadores] [Ruta]Directorio</w:t>
      </w:r>
    </w:p>
    <w:p w:rsidR="00F74308" w:rsidRDefault="004C245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 xml:space="preserve">-p </w:t>
      </w:r>
      <w:r>
        <w:rPr>
          <w:sz w:val="18"/>
          <w:szCs w:val="18"/>
        </w:rPr>
        <w:t>→ Elimina directorios, pero solos si no tienen ficheros. Elimina desde abajo hacia arriba y tiene que ser el ultimo directorio.</w:t>
      </w:r>
    </w:p>
    <w:p w:rsidR="00F74308" w:rsidRDefault="004C245A">
      <w:pPr>
        <w:pStyle w:val="Standard"/>
      </w:pPr>
      <w:r>
        <w:rPr>
          <w:b/>
          <w:bCs/>
          <w:sz w:val="18"/>
          <w:szCs w:val="18"/>
        </w:rPr>
        <w:t xml:space="preserve">Cat: </w:t>
      </w:r>
      <w:r>
        <w:rPr>
          <w:sz w:val="18"/>
          <w:szCs w:val="18"/>
        </w:rPr>
        <w:t>Muestra el contenido de archivos y crear ficheros.</w:t>
      </w:r>
    </w:p>
    <w:p w:rsidR="00F74308" w:rsidRDefault="004C245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>– cat &gt; [nombre fichero]</w:t>
      </w:r>
    </w:p>
    <w:p w:rsidR="00F74308" w:rsidRDefault="004C245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escribimos los datos que lleva el fichero</w:t>
      </w:r>
    </w:p>
    <w:p w:rsidR="00F74308" w:rsidRDefault="004C245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Con</w:t>
      </w:r>
      <w:r>
        <w:rPr>
          <w:sz w:val="18"/>
          <w:szCs w:val="18"/>
        </w:rPr>
        <w:t>trol + D para cerrar el fichero y guardar</w:t>
      </w:r>
    </w:p>
    <w:p w:rsidR="00F74308" w:rsidRDefault="004C245A">
      <w:pPr>
        <w:pStyle w:val="Standard"/>
        <w:ind w:firstLine="709"/>
        <w:rPr>
          <w:sz w:val="18"/>
          <w:szCs w:val="18"/>
        </w:rPr>
      </w:pPr>
      <w:r>
        <w:rPr>
          <w:sz w:val="18"/>
          <w:szCs w:val="18"/>
        </w:rPr>
        <w:t>-n → Muestra el numero de lineas</w:t>
      </w:r>
    </w:p>
    <w:p w:rsidR="00F74308" w:rsidRDefault="004C245A">
      <w:pPr>
        <w:pStyle w:val="Standard"/>
      </w:pPr>
      <w:r>
        <w:rPr>
          <w:b/>
          <w:bCs/>
          <w:sz w:val="18"/>
          <w:szCs w:val="18"/>
        </w:rPr>
        <w:t xml:space="preserve">cp: </w:t>
      </w:r>
      <w:r>
        <w:rPr>
          <w:sz w:val="18"/>
          <w:szCs w:val="18"/>
        </w:rPr>
        <w:t>Copiar directorios o archivos.</w:t>
      </w:r>
    </w:p>
    <w:p w:rsidR="00F74308" w:rsidRDefault="004C245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>– cp [ruta]fichero [destino] “nombre”</w:t>
      </w:r>
    </w:p>
    <w:p w:rsidR="00F74308" w:rsidRDefault="004C245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-r → Copia directorio y subdirectorios</w:t>
      </w:r>
    </w:p>
    <w:p w:rsidR="00F74308" w:rsidRDefault="004C245A">
      <w:pPr>
        <w:pStyle w:val="Standard"/>
      </w:pPr>
      <w:r>
        <w:rPr>
          <w:b/>
          <w:bCs/>
          <w:sz w:val="18"/>
          <w:szCs w:val="18"/>
        </w:rPr>
        <w:t>mv:</w:t>
      </w:r>
      <w:r>
        <w:rPr>
          <w:sz w:val="18"/>
          <w:szCs w:val="18"/>
        </w:rPr>
        <w:t xml:space="preserve"> Mueve o renombra ficheros o directorios.</w:t>
      </w:r>
    </w:p>
    <w:p w:rsidR="00F74308" w:rsidRDefault="004C245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 xml:space="preserve">– mv “[opcion]” </w:t>
      </w:r>
      <w:r>
        <w:rPr>
          <w:sz w:val="18"/>
          <w:szCs w:val="18"/>
        </w:rPr>
        <w:t>[origen] [destino]</w:t>
      </w:r>
    </w:p>
    <w:p w:rsidR="00F74308" w:rsidRDefault="004C245A">
      <w:pPr>
        <w:pStyle w:val="Standard"/>
      </w:pPr>
      <w:r>
        <w:rPr>
          <w:b/>
          <w:bCs/>
          <w:sz w:val="18"/>
          <w:szCs w:val="18"/>
        </w:rPr>
        <w:t xml:space="preserve">rm: </w:t>
      </w:r>
      <w:r>
        <w:rPr>
          <w:sz w:val="18"/>
          <w:szCs w:val="18"/>
        </w:rPr>
        <w:t>Borra archivos, y si se indican, directorios.</w:t>
      </w:r>
    </w:p>
    <w:p w:rsidR="00F74308" w:rsidRDefault="004C245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>– rm [ruta]archivo</w:t>
      </w:r>
    </w:p>
    <w:p w:rsidR="00F74308" w:rsidRDefault="004C245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-r → Elimina todos los archivos y subdirectorios</w:t>
      </w:r>
    </w:p>
    <w:p w:rsidR="00F74308" w:rsidRDefault="004C245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-i → Pide afirmacion para eliminar</w:t>
      </w:r>
    </w:p>
    <w:p w:rsidR="00F74308" w:rsidRDefault="004C245A">
      <w:pPr>
        <w:pStyle w:val="Standard"/>
      </w:pPr>
      <w:r>
        <w:rPr>
          <w:b/>
          <w:bCs/>
          <w:sz w:val="18"/>
          <w:szCs w:val="18"/>
        </w:rPr>
        <w:t xml:space="preserve">sort: </w:t>
      </w:r>
      <w:r>
        <w:rPr>
          <w:sz w:val="18"/>
          <w:szCs w:val="18"/>
        </w:rPr>
        <w:t>Es un comando filtro que nos redirige y no ordena los datos introducidos.</w:t>
      </w:r>
    </w:p>
    <w:p w:rsidR="00F74308" w:rsidRDefault="004C245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-</w:t>
      </w:r>
      <w:r>
        <w:rPr>
          <w:sz w:val="18"/>
          <w:szCs w:val="18"/>
        </w:rPr>
        <w:t>r → ordena de orden inverso</w:t>
      </w:r>
    </w:p>
    <w:p w:rsidR="00F74308" w:rsidRDefault="004C245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-o → Remplaza el &gt; : sort fich -o finch2</w:t>
      </w:r>
    </w:p>
    <w:p w:rsidR="00F74308" w:rsidRDefault="004C245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-c → Te dice si esta ordenado o no : cuando sale fuera de secuencia es porque no lo esta.</w:t>
      </w:r>
    </w:p>
    <w:p w:rsidR="00F74308" w:rsidRDefault="004C245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-u → Elimina las lineas repetidas dejando solo 1.</w:t>
      </w:r>
    </w:p>
    <w:p w:rsidR="00F74308" w:rsidRDefault="004C245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-f → Considera todas las letras como si fue</w:t>
      </w:r>
      <w:r>
        <w:rPr>
          <w:sz w:val="18"/>
          <w:szCs w:val="18"/>
        </w:rPr>
        <w:t>sen mayusculas.</w:t>
      </w:r>
    </w:p>
    <w:p w:rsidR="00F74308" w:rsidRDefault="004C245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-n → Para ordenar los numeros.</w:t>
      </w:r>
    </w:p>
    <w:p w:rsidR="00F74308" w:rsidRDefault="004C245A">
      <w:pPr>
        <w:pStyle w:val="Standard"/>
      </w:pPr>
      <w:r>
        <w:rPr>
          <w:b/>
          <w:bCs/>
          <w:sz w:val="18"/>
          <w:szCs w:val="18"/>
        </w:rPr>
        <w:t>Para columnas:</w:t>
      </w:r>
    </w:p>
    <w:p w:rsidR="00F74308" w:rsidRDefault="004C245A">
      <w:pPr>
        <w:pStyle w:val="Standard"/>
        <w:ind w:left="705"/>
        <w:rPr>
          <w:sz w:val="18"/>
          <w:szCs w:val="18"/>
        </w:rPr>
      </w:pPr>
      <w:r>
        <w:rPr>
          <w:sz w:val="18"/>
          <w:szCs w:val="18"/>
        </w:rPr>
        <w:t>-k campo-comienzo [, campo-final] → Ordena a partir de campos.</w:t>
      </w:r>
    </w:p>
    <w:p w:rsidR="00F74308" w:rsidRDefault="004C245A">
      <w:pPr>
        <w:pStyle w:val="Standard"/>
        <w:ind w:left="705" w:firstLine="4"/>
        <w:rPr>
          <w:sz w:val="18"/>
          <w:szCs w:val="18"/>
        </w:rPr>
      </w:pPr>
      <w:r>
        <w:rPr>
          <w:sz w:val="18"/>
          <w:szCs w:val="18"/>
        </w:rPr>
        <w:t>-k3 → Ordenad a partir del campo 3 hasta el final de la linea</w:t>
      </w:r>
    </w:p>
    <w:p w:rsidR="00F74308" w:rsidRDefault="004C245A">
      <w:pPr>
        <w:pStyle w:val="Standard"/>
        <w:ind w:firstLine="709"/>
        <w:rPr>
          <w:sz w:val="18"/>
          <w:szCs w:val="18"/>
        </w:rPr>
      </w:pPr>
      <w:r>
        <w:rPr>
          <w:sz w:val="18"/>
          <w:szCs w:val="18"/>
        </w:rPr>
        <w:t>-k3,3 → Ordena el tercer campo</w:t>
      </w:r>
    </w:p>
    <w:p w:rsidR="00F74308" w:rsidRDefault="004C245A">
      <w:pPr>
        <w:pStyle w:val="Standard"/>
        <w:ind w:left="709"/>
        <w:rPr>
          <w:sz w:val="18"/>
          <w:szCs w:val="18"/>
        </w:rPr>
      </w:pPr>
      <w:r>
        <w:rPr>
          <w:sz w:val="18"/>
          <w:szCs w:val="18"/>
        </w:rPr>
        <w:t xml:space="preserve">-k3,3 -k2,2 → Ordena primero el </w:t>
      </w:r>
      <w:r>
        <w:rPr>
          <w:sz w:val="18"/>
          <w:szCs w:val="18"/>
        </w:rPr>
        <w:t>tercer campo y luego en campo 2</w:t>
      </w:r>
    </w:p>
    <w:p w:rsidR="00F74308" w:rsidRDefault="004C245A">
      <w:pPr>
        <w:pStyle w:val="Standard"/>
        <w:ind w:left="709"/>
        <w:rPr>
          <w:sz w:val="18"/>
          <w:szCs w:val="18"/>
        </w:rPr>
      </w:pPr>
      <w:r>
        <w:rPr>
          <w:sz w:val="18"/>
          <w:szCs w:val="18"/>
        </w:rPr>
        <w:t>-k3,5 -k2,2 → Ordena desde el campo 3 al 5 y luego en campo 2</w:t>
      </w:r>
    </w:p>
    <w:p w:rsidR="00F74308" w:rsidRDefault="004C245A">
      <w:pPr>
        <w:pStyle w:val="Standard"/>
        <w:ind w:left="709"/>
        <w:rPr>
          <w:sz w:val="18"/>
          <w:szCs w:val="18"/>
        </w:rPr>
      </w:pPr>
      <w:r>
        <w:rPr>
          <w:sz w:val="18"/>
          <w:szCs w:val="18"/>
        </w:rPr>
        <w:t>-k1,1 -k2,2 -k3,3 → Ordena el campo 1, luego el 2 y luego el 3</w:t>
      </w:r>
    </w:p>
    <w:p w:rsidR="00F74308" w:rsidRDefault="004C245A">
      <w:pPr>
        <w:pStyle w:val="Standard"/>
        <w:ind w:left="705"/>
        <w:rPr>
          <w:sz w:val="18"/>
          <w:szCs w:val="18"/>
        </w:rPr>
      </w:pPr>
      <w:r>
        <w:rPr>
          <w:sz w:val="18"/>
          <w:szCs w:val="18"/>
        </w:rPr>
        <w:t>-t”separador” → Indica el separador que hay entre campo y campo</w:t>
      </w:r>
      <w:r>
        <w:rPr>
          <w:sz w:val="18"/>
          <w:szCs w:val="18"/>
        </w:rPr>
        <w:tab/>
      </w:r>
    </w:p>
    <w:p w:rsidR="00F74308" w:rsidRDefault="004C245A">
      <w:pPr>
        <w:pStyle w:val="Standard"/>
      </w:pPr>
      <w:r>
        <w:rPr>
          <w:b/>
          <w:bCs/>
          <w:sz w:val="18"/>
          <w:szCs w:val="18"/>
        </w:rPr>
        <w:t xml:space="preserve">more : </w:t>
      </w:r>
      <w:r>
        <w:rPr>
          <w:sz w:val="18"/>
          <w:szCs w:val="18"/>
        </w:rPr>
        <w:t>Muestra los archivos pausad</w:t>
      </w:r>
      <w:r>
        <w:rPr>
          <w:sz w:val="18"/>
          <w:szCs w:val="18"/>
        </w:rPr>
        <w:t>amente.</w:t>
      </w:r>
    </w:p>
    <w:p w:rsidR="00F74308" w:rsidRDefault="004C245A">
      <w:pPr>
        <w:pStyle w:val="Standard"/>
        <w:ind w:left="705"/>
        <w:rPr>
          <w:sz w:val="18"/>
          <w:szCs w:val="18"/>
        </w:rPr>
      </w:pPr>
      <w:r>
        <w:rPr>
          <w:sz w:val="18"/>
          <w:szCs w:val="18"/>
        </w:rPr>
        <w:t>- “numero” → muestras los archivos de la cantidad que le digamos.</w:t>
      </w:r>
    </w:p>
    <w:p w:rsidR="00F74308" w:rsidRDefault="004C245A">
      <w:pPr>
        <w:pStyle w:val="Standard"/>
        <w:ind w:left="709" w:hanging="4"/>
        <w:rPr>
          <w:sz w:val="18"/>
          <w:szCs w:val="18"/>
        </w:rPr>
      </w:pPr>
      <w:r>
        <w:rPr>
          <w:sz w:val="18"/>
          <w:szCs w:val="18"/>
        </w:rPr>
        <w:t>+ “numero” → Muestra a partir desde el numero que le digamos.</w:t>
      </w:r>
      <w:r>
        <w:rPr>
          <w:sz w:val="18"/>
          <w:szCs w:val="18"/>
        </w:rPr>
        <w:tab/>
      </w:r>
    </w:p>
    <w:p w:rsidR="00F74308" w:rsidRDefault="004C245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| more → Va parando para poder ver todos los archivos.</w:t>
      </w:r>
    </w:p>
    <w:p w:rsidR="00F74308" w:rsidRDefault="004C245A">
      <w:pPr>
        <w:pStyle w:val="Standard"/>
      </w:pPr>
      <w:r>
        <w:rPr>
          <w:b/>
          <w:bCs/>
          <w:sz w:val="18"/>
          <w:szCs w:val="18"/>
        </w:rPr>
        <w:t xml:space="preserve">Head: </w:t>
      </w:r>
      <w:r>
        <w:rPr>
          <w:sz w:val="18"/>
          <w:szCs w:val="18"/>
        </w:rPr>
        <w:t xml:space="preserve">Visualiza las primera lineas de un fichero. Va de arriba </w:t>
      </w:r>
      <w:r>
        <w:rPr>
          <w:sz w:val="18"/>
          <w:szCs w:val="18"/>
        </w:rPr>
        <w:t>hacia abajo</w:t>
      </w:r>
    </w:p>
    <w:p w:rsidR="00F74308" w:rsidRDefault="004C245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head - “numero” → nos saca las lineas correspondientes desde la primera hacia abajo</w:t>
      </w:r>
    </w:p>
    <w:p w:rsidR="00F74308" w:rsidRDefault="004C245A">
      <w:pPr>
        <w:pStyle w:val="Standard"/>
      </w:pPr>
      <w:r>
        <w:rPr>
          <w:b/>
          <w:bCs/>
          <w:sz w:val="18"/>
          <w:szCs w:val="18"/>
        </w:rPr>
        <w:t xml:space="preserve">tail: </w:t>
      </w:r>
      <w:r>
        <w:rPr>
          <w:sz w:val="18"/>
          <w:szCs w:val="18"/>
        </w:rPr>
        <w:t>Visualiza igual que el head pero desde abajo hacia arriba.</w:t>
      </w:r>
    </w:p>
    <w:p w:rsidR="00F74308" w:rsidRDefault="004C245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Tail - “numero” → Nos saca las lineas correspondientes desde abajo a arriba</w:t>
      </w:r>
    </w:p>
    <w:p w:rsidR="00F74308" w:rsidRDefault="004C245A">
      <w:pPr>
        <w:pStyle w:val="Standard"/>
      </w:pPr>
      <w:r>
        <w:rPr>
          <w:b/>
          <w:bCs/>
          <w:sz w:val="18"/>
          <w:szCs w:val="18"/>
        </w:rPr>
        <w:t xml:space="preserve">wc: </w:t>
      </w:r>
      <w:r>
        <w:rPr>
          <w:sz w:val="18"/>
          <w:szCs w:val="18"/>
        </w:rPr>
        <w:t>Nos muestra e</w:t>
      </w:r>
      <w:r>
        <w:rPr>
          <w:sz w:val="18"/>
          <w:szCs w:val="18"/>
        </w:rPr>
        <w:t>l numero de lineas, palabras y numero de caracteres, como ultimo da el numero de bytes</w:t>
      </w:r>
    </w:p>
    <w:p w:rsidR="00F74308" w:rsidRDefault="004C245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-l → muestra el numero de lineas</w:t>
      </w:r>
    </w:p>
    <w:p w:rsidR="00F74308" w:rsidRDefault="004C245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-c → Numero de bytes</w:t>
      </w:r>
    </w:p>
    <w:p w:rsidR="00F74308" w:rsidRDefault="004C245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-m → Numero de caracteres.</w:t>
      </w:r>
    </w:p>
    <w:p w:rsidR="00F74308" w:rsidRDefault="004C245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-w → muestra el numero de palabras</w:t>
      </w:r>
    </w:p>
    <w:p w:rsidR="00F74308" w:rsidRDefault="004C245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-lc → muestra los 2 parametros juntos.</w:t>
      </w:r>
    </w:p>
    <w:p w:rsidR="00F74308" w:rsidRDefault="004C245A">
      <w:pPr>
        <w:pStyle w:val="Standard"/>
      </w:pPr>
      <w:r>
        <w:rPr>
          <w:b/>
          <w:bCs/>
          <w:sz w:val="18"/>
          <w:szCs w:val="18"/>
        </w:rPr>
        <w:t xml:space="preserve">Cut : </w:t>
      </w:r>
      <w:r>
        <w:rPr>
          <w:sz w:val="18"/>
          <w:szCs w:val="18"/>
        </w:rPr>
        <w:t>ext</w:t>
      </w:r>
      <w:r>
        <w:rPr>
          <w:sz w:val="18"/>
          <w:szCs w:val="18"/>
        </w:rPr>
        <w:t>rae caracteres o campos de archivos</w:t>
      </w:r>
    </w:p>
    <w:p w:rsidR="00F74308" w:rsidRDefault="004C245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-c → Para cortar caracteres</w:t>
      </w:r>
    </w:p>
    <w:p w:rsidR="00F74308" w:rsidRDefault="004C245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 xml:space="preserve">-f → Para cortar campos. El carácter de separacion entre </w:t>
      </w:r>
      <w:r>
        <w:rPr>
          <w:sz w:val="18"/>
          <w:szCs w:val="18"/>
        </w:rPr>
        <w:lastRenderedPageBreak/>
        <w:t>los distintos campos es, pode defecto, un espacio en blanco. Para indicar el separador se indica con -d</w:t>
      </w:r>
    </w:p>
    <w:p w:rsidR="00F74308" w:rsidRDefault="004C245A">
      <w:pPr>
        <w:pStyle w:val="Standard"/>
      </w:pPr>
      <w:r>
        <w:rPr>
          <w:b/>
          <w:bCs/>
          <w:sz w:val="18"/>
          <w:szCs w:val="18"/>
        </w:rPr>
        <w:t xml:space="preserve">grep: </w:t>
      </w:r>
      <w:r>
        <w:rPr>
          <w:sz w:val="18"/>
          <w:szCs w:val="18"/>
        </w:rPr>
        <w:t>Extrae lineas completas</w:t>
      </w:r>
      <w:r>
        <w:rPr>
          <w:sz w:val="18"/>
          <w:szCs w:val="18"/>
        </w:rPr>
        <w:t xml:space="preserve"> que cumplan las condiciones que le marquemos.</w:t>
      </w:r>
    </w:p>
    <w:p w:rsidR="00F74308" w:rsidRDefault="004C245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Grep “cadena”[-modificadores] → Las comillas se ponen cuando hay espacios</w:t>
      </w:r>
    </w:p>
    <w:p w:rsidR="00F74308" w:rsidRDefault="004C245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-E → Equivale al egrep</w:t>
      </w:r>
    </w:p>
    <w:p w:rsidR="00F74308" w:rsidRDefault="004C245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-i → Ignora mayusculas y minusculas</w:t>
      </w:r>
    </w:p>
    <w:p w:rsidR="00F74308" w:rsidRDefault="004C245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-c → Indica el numero de lineas que tiene la cadena</w:t>
      </w:r>
    </w:p>
    <w:p w:rsidR="00F74308" w:rsidRDefault="004C245A">
      <w:pPr>
        <w:pStyle w:val="Standard"/>
        <w:ind w:left="709"/>
        <w:rPr>
          <w:sz w:val="18"/>
          <w:szCs w:val="18"/>
        </w:rPr>
      </w:pPr>
      <w:r>
        <w:rPr>
          <w:sz w:val="18"/>
          <w:szCs w:val="18"/>
        </w:rPr>
        <w:t>-v → Muestra las lin</w:t>
      </w:r>
      <w:r>
        <w:rPr>
          <w:sz w:val="18"/>
          <w:szCs w:val="18"/>
        </w:rPr>
        <w:t>eas que no contienen la cadena indicada</w:t>
      </w:r>
    </w:p>
    <w:p w:rsidR="00F74308" w:rsidRDefault="004C245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-w → Busca palabras completas, ya no como caracteres.</w:t>
      </w:r>
    </w:p>
    <w:p w:rsidR="00F74308" w:rsidRDefault="004C245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-e → Permite buscar varias condiciones en un archivo</w:t>
      </w:r>
    </w:p>
    <w:p w:rsidR="00F74308" w:rsidRDefault="004C245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grep -e “cadena” -e “cadena” fichero</w:t>
      </w:r>
    </w:p>
    <w:p w:rsidR="00F74308" w:rsidRDefault="004C245A">
      <w:pPr>
        <w:pStyle w:val="Standard"/>
        <w:ind w:left="709"/>
        <w:rPr>
          <w:sz w:val="18"/>
          <w:szCs w:val="18"/>
        </w:rPr>
      </w:pPr>
      <w:r>
        <w:rPr>
          <w:sz w:val="18"/>
          <w:szCs w:val="18"/>
        </w:rPr>
        <w:t>-l → Solo aparece el nombre de los ficheros que contiene la cadena</w:t>
      </w:r>
    </w:p>
    <w:p w:rsidR="00F74308" w:rsidRDefault="004C245A">
      <w:pPr>
        <w:pStyle w:val="Standard"/>
        <w:ind w:left="705"/>
        <w:rPr>
          <w:sz w:val="18"/>
          <w:szCs w:val="18"/>
        </w:rPr>
      </w:pPr>
      <w:r>
        <w:rPr>
          <w:sz w:val="18"/>
          <w:szCs w:val="18"/>
        </w:rPr>
        <w:t>-L</w:t>
      </w:r>
      <w:r>
        <w:rPr>
          <w:sz w:val="18"/>
          <w:szCs w:val="18"/>
        </w:rPr>
        <w:t xml:space="preserve"> → Solo aparecen los nombre de los ficheros que no contienen la cadena</w:t>
      </w:r>
    </w:p>
    <w:p w:rsidR="00F74308" w:rsidRDefault="004C245A">
      <w:pPr>
        <w:pStyle w:val="Standard"/>
      </w:pPr>
      <w:r>
        <w:rPr>
          <w:b/>
          <w:bCs/>
          <w:sz w:val="18"/>
          <w:szCs w:val="18"/>
        </w:rPr>
        <w:t>METACARACTERES: debe ir siempre entre '     '</w:t>
      </w:r>
    </w:p>
    <w:p w:rsidR="00F74308" w:rsidRDefault="004C245A">
      <w:pPr>
        <w:pStyle w:val="Standard"/>
      </w:pPr>
      <w:r>
        <w:rPr>
          <w:b/>
          <w:bCs/>
          <w:sz w:val="18"/>
          <w:szCs w:val="18"/>
        </w:rPr>
        <w:tab/>
      </w:r>
      <w:r>
        <w:rPr>
          <w:sz w:val="18"/>
          <w:szCs w:val="18"/>
        </w:rPr>
        <w:t>. → Significa cualquier carácter</w:t>
      </w:r>
    </w:p>
    <w:p w:rsidR="00F74308" w:rsidRDefault="004C245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^ → Indica el principio de una linea</w:t>
      </w:r>
    </w:p>
    <w:p w:rsidR="00F74308" w:rsidRDefault="004C245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$ → Indica el final de una linea</w:t>
      </w:r>
    </w:p>
    <w:p w:rsidR="00F74308" w:rsidRDefault="004C245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 xml:space="preserve">* → Indica cero o mas </w:t>
      </w:r>
      <w:r>
        <w:rPr>
          <w:sz w:val="18"/>
          <w:szCs w:val="18"/>
        </w:rPr>
        <w:t>repeticiones del carácter anterior</w:t>
      </w:r>
    </w:p>
    <w:p w:rsidR="00F74308" w:rsidRDefault="004C245A">
      <w:pPr>
        <w:pStyle w:val="Standard"/>
        <w:ind w:left="709"/>
        <w:rPr>
          <w:sz w:val="18"/>
          <w:szCs w:val="18"/>
        </w:rPr>
      </w:pPr>
      <w:r>
        <w:rPr>
          <w:sz w:val="18"/>
          <w:szCs w:val="18"/>
        </w:rPr>
        <w:t>+ → Indica uno o mas repeticiones del carácter anterior, siempre se escapa. \+</w:t>
      </w:r>
    </w:p>
    <w:p w:rsidR="00F74308" w:rsidRDefault="004C245A">
      <w:pPr>
        <w:pStyle w:val="Standard"/>
        <w:ind w:left="705"/>
        <w:rPr>
          <w:sz w:val="18"/>
          <w:szCs w:val="18"/>
        </w:rPr>
      </w:pPr>
      <w:r>
        <w:rPr>
          <w:sz w:val="18"/>
          <w:szCs w:val="18"/>
        </w:rPr>
        <w:t>\&gt; o \b → Indican que la palabra termine con la condicion que indiquemos</w:t>
      </w:r>
    </w:p>
    <w:p w:rsidR="00F74308" w:rsidRDefault="004C245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grep 'sa\b' fich1 → Palabras que terminen en sa.</w:t>
      </w:r>
    </w:p>
    <w:p w:rsidR="00F74308" w:rsidRDefault="004C245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 xml:space="preserve">grep '\bsa' fich1 </w:t>
      </w:r>
      <w:r>
        <w:rPr>
          <w:sz w:val="18"/>
          <w:szCs w:val="18"/>
        </w:rPr>
        <w:t>→ Palabras que empiecen por sa.</w:t>
      </w:r>
    </w:p>
    <w:p w:rsidR="00F74308" w:rsidRDefault="004C245A">
      <w:pPr>
        <w:pStyle w:val="Standard"/>
        <w:ind w:left="709"/>
        <w:rPr>
          <w:sz w:val="18"/>
          <w:szCs w:val="18"/>
        </w:rPr>
      </w:pPr>
      <w:r>
        <w:rPr>
          <w:sz w:val="18"/>
          <w:szCs w:val="18"/>
        </w:rPr>
        <w:t>[] → Lineas que contengan algun carácter que este introducido dentro del []</w:t>
      </w:r>
    </w:p>
    <w:p w:rsidR="00F74308" w:rsidRDefault="004C245A">
      <w:pPr>
        <w:pStyle w:val="Standard"/>
        <w:ind w:left="705"/>
        <w:rPr>
          <w:sz w:val="18"/>
          <w:szCs w:val="18"/>
        </w:rPr>
      </w:pPr>
      <w:r>
        <w:rPr>
          <w:sz w:val="18"/>
          <w:szCs w:val="18"/>
        </w:rPr>
        <w:t>{} → Repeticion de n veces del carácter previo. Tiene que ir escapado siempre \{ \}</w:t>
      </w:r>
    </w:p>
    <w:p w:rsidR="00F74308" w:rsidRDefault="004C245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hola\{5\} → Repeticion de 5 veces del ultimo carácter.</w:t>
      </w:r>
    </w:p>
    <w:p w:rsidR="00F74308" w:rsidRDefault="004C245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Hola\{5</w:t>
      </w:r>
      <w:r>
        <w:rPr>
          <w:sz w:val="18"/>
          <w:szCs w:val="18"/>
        </w:rPr>
        <w:t>,\} → De ese numero en adelante.</w:t>
      </w:r>
    </w:p>
    <w:p w:rsidR="00F74308" w:rsidRDefault="004C245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hola\{5,6\} → De 5 a 6 caraceteres.</w:t>
      </w:r>
    </w:p>
    <w:p w:rsidR="00F74308" w:rsidRDefault="004C245A">
      <w:pPr>
        <w:pStyle w:val="Standard"/>
      </w:pPr>
      <w:r>
        <w:rPr>
          <w:b/>
          <w:bCs/>
          <w:sz w:val="18"/>
          <w:szCs w:val="18"/>
        </w:rPr>
        <w:t xml:space="preserve">Ln: </w:t>
      </w:r>
      <w:r>
        <w:rPr>
          <w:sz w:val="18"/>
          <w:szCs w:val="18"/>
        </w:rPr>
        <w:t>Para crear enlaces duros.</w:t>
      </w:r>
    </w:p>
    <w:p w:rsidR="00F74308" w:rsidRDefault="004C245A">
      <w:pPr>
        <w:pStyle w:val="Standard"/>
        <w:ind w:left="705"/>
        <w:rPr>
          <w:sz w:val="18"/>
          <w:szCs w:val="18"/>
        </w:rPr>
      </w:pPr>
      <w:r>
        <w:rPr>
          <w:sz w:val="18"/>
          <w:szCs w:val="18"/>
        </w:rPr>
        <w:t>-v → Nos muestra información sobre la creación del enlace.</w:t>
      </w:r>
    </w:p>
    <w:p w:rsidR="00F74308" w:rsidRDefault="004C245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-s → Para crear enlace simbolico</w:t>
      </w:r>
    </w:p>
    <w:p w:rsidR="00F74308" w:rsidRDefault="004C245A">
      <w:pPr>
        <w:pStyle w:val="Standard"/>
      </w:pPr>
      <w:r>
        <w:rPr>
          <w:b/>
          <w:bCs/>
          <w:sz w:val="18"/>
          <w:szCs w:val="18"/>
        </w:rPr>
        <w:t xml:space="preserve">unlink : </w:t>
      </w:r>
      <w:r>
        <w:rPr>
          <w:sz w:val="18"/>
          <w:szCs w:val="18"/>
        </w:rPr>
        <w:t>elimina enlaces ya sean duros o simbolicos.</w:t>
      </w:r>
    </w:p>
    <w:p w:rsidR="00F74308" w:rsidRDefault="004C245A">
      <w:pPr>
        <w:pStyle w:val="Standard"/>
      </w:pPr>
      <w:r>
        <w:rPr>
          <w:b/>
          <w:sz w:val="18"/>
          <w:szCs w:val="18"/>
        </w:rPr>
        <w:t xml:space="preserve">pgrep </w:t>
      </w:r>
      <w:r>
        <w:rPr>
          <w:sz w:val="18"/>
          <w:szCs w:val="18"/>
        </w:rPr>
        <w:t>→ eq</w:t>
      </w:r>
      <w:r>
        <w:rPr>
          <w:sz w:val="18"/>
          <w:szCs w:val="18"/>
        </w:rPr>
        <w:t>uivale al ps y un grep, busca procesos.</w:t>
      </w:r>
    </w:p>
    <w:p w:rsidR="00F74308" w:rsidRDefault="004C245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-l → Nos muestra tanto el PID como el nombre</w:t>
      </w:r>
    </w:p>
    <w:p w:rsidR="00F74308" w:rsidRDefault="004C245A">
      <w:pPr>
        <w:pStyle w:val="Standard"/>
      </w:pPr>
      <w:r>
        <w:rPr>
          <w:b/>
          <w:sz w:val="18"/>
          <w:szCs w:val="18"/>
        </w:rPr>
        <w:t>echo ${#variable}</w:t>
      </w:r>
      <w:r>
        <w:rPr>
          <w:sz w:val="18"/>
          <w:szCs w:val="18"/>
        </w:rPr>
        <w:t xml:space="preserve"> → Muestra el numero de caracteres de la variable.</w:t>
      </w:r>
    </w:p>
    <w:p w:rsidR="00F74308" w:rsidRDefault="004C245A">
      <w:pPr>
        <w:pStyle w:val="Standard"/>
      </w:pPr>
      <w:r>
        <w:rPr>
          <w:b/>
          <w:sz w:val="18"/>
          <w:szCs w:val="18"/>
        </w:rPr>
        <w:t>-e</w:t>
      </w:r>
      <w:r>
        <w:rPr>
          <w:sz w:val="18"/>
          <w:szCs w:val="18"/>
        </w:rPr>
        <w:t xml:space="preserve"> → Nos permite utilizar una serie de parametros:</w:t>
      </w:r>
    </w:p>
    <w:p w:rsidR="00F74308" w:rsidRDefault="004C245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\n → Salto de linea</w:t>
      </w:r>
    </w:p>
    <w:p w:rsidR="00F74308" w:rsidRDefault="004C245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\c → Elimina el salto de line</w:t>
      </w:r>
      <w:r>
        <w:rPr>
          <w:sz w:val="18"/>
          <w:szCs w:val="18"/>
        </w:rPr>
        <w:t>a</w:t>
      </w:r>
    </w:p>
    <w:p w:rsidR="00F74308" w:rsidRDefault="004C245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\t → tabulador horizontal</w:t>
      </w:r>
    </w:p>
    <w:p w:rsidR="00F74308" w:rsidRDefault="004C245A">
      <w:pPr>
        <w:pStyle w:val="Standard"/>
      </w:pPr>
      <w:r>
        <w:rPr>
          <w:b/>
          <w:sz w:val="18"/>
          <w:szCs w:val="18"/>
        </w:rPr>
        <w:t>EXPRESION ALGEBRAICA</w:t>
      </w:r>
      <w:r>
        <w:rPr>
          <w:sz w:val="18"/>
          <w:szCs w:val="18"/>
        </w:rPr>
        <w:t>:</w:t>
      </w:r>
    </w:p>
    <w:p w:rsidR="00F74308" w:rsidRDefault="004C245A">
      <w:pPr>
        <w:pStyle w:val="Standard"/>
      </w:pPr>
      <w:r>
        <w:rPr>
          <w:b/>
          <w:sz w:val="18"/>
          <w:szCs w:val="18"/>
        </w:rPr>
        <w:t>let</w:t>
      </w:r>
      <w:r>
        <w:rPr>
          <w:sz w:val="18"/>
          <w:szCs w:val="18"/>
        </w:rPr>
        <w:t xml:space="preserve"> → no se ponen espacios: c=let $a+$b</w:t>
      </w:r>
    </w:p>
    <w:p w:rsidR="00F74308" w:rsidRDefault="004C245A">
      <w:pPr>
        <w:pStyle w:val="Standard"/>
        <w:rPr>
          <w:sz w:val="18"/>
          <w:szCs w:val="18"/>
        </w:rPr>
      </w:pPr>
      <w:r w:rsidRPr="00AC51CB">
        <w:rPr>
          <w:b/>
          <w:sz w:val="18"/>
          <w:szCs w:val="18"/>
        </w:rPr>
        <w:t>c=$(($a + $b))</w:t>
      </w:r>
      <w:r>
        <w:rPr>
          <w:sz w:val="18"/>
          <w:szCs w:val="18"/>
        </w:rPr>
        <w:t xml:space="preserve"> → Puede o no haber espacios</w:t>
      </w:r>
    </w:p>
    <w:p w:rsidR="00F74308" w:rsidRDefault="004C245A">
      <w:pPr>
        <w:pStyle w:val="Standard"/>
        <w:rPr>
          <w:sz w:val="18"/>
          <w:szCs w:val="18"/>
        </w:rPr>
      </w:pPr>
      <w:r w:rsidRPr="00AC51CB">
        <w:rPr>
          <w:b/>
          <w:sz w:val="18"/>
          <w:szCs w:val="18"/>
        </w:rPr>
        <w:t>c=`expr $a + $b`</w:t>
      </w:r>
      <w:r>
        <w:rPr>
          <w:sz w:val="18"/>
          <w:szCs w:val="18"/>
        </w:rPr>
        <w:t xml:space="preserve"> → Espacios obligatorios, da error si una variable es alfanumérica</w:t>
      </w:r>
    </w:p>
    <w:p w:rsidR="005C084D" w:rsidRDefault="005C084D" w:rsidP="005C084D">
      <w:pPr>
        <w:pStyle w:val="Standard"/>
      </w:pPr>
      <w:r>
        <w:rPr>
          <w:b/>
          <w:sz w:val="18"/>
          <w:szCs w:val="18"/>
        </w:rPr>
        <w:t xml:space="preserve">Expr: </w:t>
      </w:r>
      <w:r>
        <w:rPr>
          <w:sz w:val="18"/>
          <w:szCs w:val="18"/>
        </w:rPr>
        <w:t xml:space="preserve">Nos permite operar con números. Los elementos deben estar siempre separados y debe ir entre `` </w:t>
      </w:r>
    </w:p>
    <w:p w:rsidR="005C084D" w:rsidRDefault="005C084D" w:rsidP="005C084D">
      <w:pPr>
        <w:pStyle w:val="Standard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Resultado=`expr $nu1 + $nu2`</w:t>
      </w:r>
    </w:p>
    <w:p w:rsidR="005C084D" w:rsidRDefault="005C084D">
      <w:pPr>
        <w:pStyle w:val="Standard"/>
        <w:rPr>
          <w:sz w:val="18"/>
          <w:szCs w:val="18"/>
        </w:rPr>
      </w:pPr>
      <w:r>
        <w:rPr>
          <w:b/>
          <w:sz w:val="18"/>
          <w:szCs w:val="18"/>
        </w:rPr>
        <w:t xml:space="preserve">$(( … )): </w:t>
      </w:r>
      <w:r>
        <w:rPr>
          <w:sz w:val="18"/>
          <w:szCs w:val="18"/>
        </w:rPr>
        <w:t>Nos permite ejecutar una expresión algebraica.</w:t>
      </w:r>
    </w:p>
    <w:p w:rsidR="005C084D" w:rsidRDefault="005C084D" w:rsidP="005C084D">
      <w:pPr>
        <w:pStyle w:val="Standard"/>
        <w:numPr>
          <w:ilvl w:val="0"/>
          <w:numId w:val="1"/>
        </w:numPr>
        <w:rPr>
          <w:sz w:val="18"/>
          <w:szCs w:val="18"/>
        </w:rPr>
      </w:pPr>
      <w:r w:rsidRPr="005C084D">
        <w:rPr>
          <w:sz w:val="18"/>
          <w:szCs w:val="18"/>
        </w:rPr>
        <w:t>echo $((4+6))</w:t>
      </w:r>
    </w:p>
    <w:p w:rsidR="005C084D" w:rsidRDefault="005C084D" w:rsidP="005C084D">
      <w:pPr>
        <w:pStyle w:val="Standard"/>
        <w:rPr>
          <w:sz w:val="18"/>
          <w:szCs w:val="18"/>
        </w:rPr>
      </w:pPr>
      <w:r>
        <w:rPr>
          <w:b/>
          <w:sz w:val="18"/>
          <w:szCs w:val="18"/>
        </w:rPr>
        <w:t xml:space="preserve">$[ … ]: </w:t>
      </w:r>
      <w:r>
        <w:rPr>
          <w:sz w:val="18"/>
          <w:szCs w:val="18"/>
        </w:rPr>
        <w:t>Igual que el anterior.</w:t>
      </w:r>
    </w:p>
    <w:p w:rsidR="005C084D" w:rsidRPr="005C084D" w:rsidRDefault="005C084D" w:rsidP="005C084D">
      <w:pPr>
        <w:pStyle w:val="Standard"/>
        <w:numPr>
          <w:ilvl w:val="0"/>
          <w:numId w:val="1"/>
        </w:numPr>
        <w:rPr>
          <w:sz w:val="18"/>
          <w:szCs w:val="18"/>
        </w:rPr>
      </w:pPr>
      <w:r w:rsidRPr="005C084D">
        <w:rPr>
          <w:sz w:val="18"/>
          <w:szCs w:val="18"/>
        </w:rPr>
        <w:t>echo $[4+6]</w:t>
      </w:r>
    </w:p>
    <w:p w:rsidR="00F74308" w:rsidRDefault="004C245A">
      <w:pPr>
        <w:pStyle w:val="Standard"/>
      </w:pPr>
      <w:r>
        <w:rPr>
          <w:b/>
          <w:sz w:val="18"/>
          <w:szCs w:val="18"/>
        </w:rPr>
        <w:t>bc -l</w:t>
      </w:r>
      <w:r>
        <w:rPr>
          <w:sz w:val="18"/>
          <w:szCs w:val="18"/>
        </w:rPr>
        <w:t xml:space="preserve"> → Nos muestra los decimales</w:t>
      </w:r>
    </w:p>
    <w:p w:rsidR="00F74308" w:rsidRDefault="004C245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echo</w:t>
      </w:r>
      <w:r>
        <w:rPr>
          <w:sz w:val="18"/>
          <w:szCs w:val="18"/>
        </w:rPr>
        <w:t xml:space="preserve"> “$x / $y” | bc-l</w:t>
      </w:r>
    </w:p>
    <w:p w:rsidR="00F74308" w:rsidRDefault="004C245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echo “scale=3;$x / $y” | bc-l → El scale sirve para determinar los decimales.</w:t>
      </w:r>
    </w:p>
    <w:p w:rsidR="00F74308" w:rsidRDefault="004C245A">
      <w:pPr>
        <w:pStyle w:val="Standard"/>
      </w:pPr>
      <w:r>
        <w:rPr>
          <w:b/>
          <w:sz w:val="18"/>
          <w:szCs w:val="18"/>
        </w:rPr>
        <w:t xml:space="preserve">Who: </w:t>
      </w:r>
      <w:r>
        <w:rPr>
          <w:sz w:val="18"/>
          <w:szCs w:val="18"/>
        </w:rPr>
        <w:t>Nos va a indicar el usuario que esta logueado en la maquina.</w:t>
      </w:r>
    </w:p>
    <w:p w:rsidR="00F74308" w:rsidRDefault="004C245A">
      <w:pPr>
        <w:pStyle w:val="Standard"/>
      </w:pPr>
      <w:r>
        <w:rPr>
          <w:b/>
          <w:sz w:val="18"/>
          <w:szCs w:val="18"/>
        </w:rPr>
        <w:t xml:space="preserve">Touch: </w:t>
      </w:r>
      <w:r>
        <w:rPr>
          <w:sz w:val="18"/>
          <w:szCs w:val="18"/>
        </w:rPr>
        <w:t>Crea archivos vacios.</w:t>
      </w:r>
    </w:p>
    <w:p w:rsidR="00F74308" w:rsidRDefault="004C245A">
      <w:pPr>
        <w:pStyle w:val="Standard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Touch archivo</w:t>
      </w:r>
    </w:p>
    <w:p w:rsidR="00F74308" w:rsidRDefault="004C245A">
      <w:pPr>
        <w:pStyle w:val="Standard"/>
        <w:ind w:left="709" w:hanging="709"/>
      </w:pPr>
      <w:r>
        <w:rPr>
          <w:b/>
          <w:sz w:val="18"/>
          <w:szCs w:val="18"/>
        </w:rPr>
        <w:t xml:space="preserve">File: </w:t>
      </w:r>
      <w:r>
        <w:rPr>
          <w:sz w:val="18"/>
          <w:szCs w:val="18"/>
        </w:rPr>
        <w:t xml:space="preserve">Nos va a mostrar de que tipo es el archivo </w:t>
      </w:r>
      <w:r>
        <w:rPr>
          <w:sz w:val="18"/>
          <w:szCs w:val="18"/>
        </w:rPr>
        <w:t>(vacio, ASCII text…).</w:t>
      </w:r>
    </w:p>
    <w:p w:rsidR="00F74308" w:rsidRDefault="004C245A">
      <w:pPr>
        <w:pStyle w:val="Standard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file archivo</w:t>
      </w:r>
    </w:p>
    <w:p w:rsidR="00F74308" w:rsidRDefault="004C245A">
      <w:pPr>
        <w:pStyle w:val="Standard"/>
      </w:pPr>
      <w:r>
        <w:rPr>
          <w:b/>
          <w:sz w:val="18"/>
          <w:szCs w:val="18"/>
        </w:rPr>
        <w:t xml:space="preserve">pwd: </w:t>
      </w:r>
      <w:r>
        <w:rPr>
          <w:sz w:val="18"/>
          <w:szCs w:val="18"/>
        </w:rPr>
        <w:t>Nos dice la ruta absoluta del directorio donde nos encontramos situados.</w:t>
      </w:r>
    </w:p>
    <w:p w:rsidR="00F74308" w:rsidRDefault="004C245A">
      <w:pPr>
        <w:pStyle w:val="Standard"/>
      </w:pPr>
      <w:r>
        <w:rPr>
          <w:b/>
          <w:sz w:val="18"/>
          <w:szCs w:val="18"/>
        </w:rPr>
        <w:t xml:space="preserve">Chmod: </w:t>
      </w:r>
      <w:r>
        <w:rPr>
          <w:sz w:val="18"/>
          <w:szCs w:val="18"/>
        </w:rPr>
        <w:t>Para cambiar permisos de un archivo o directorio.</w:t>
      </w:r>
    </w:p>
    <w:p w:rsidR="00F74308" w:rsidRDefault="004C245A">
      <w:pPr>
        <w:pStyle w:val="Standard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lastRenderedPageBreak/>
        <w:t>Chmod 777 archivo</w:t>
      </w:r>
    </w:p>
    <w:p w:rsidR="00F74308" w:rsidRDefault="004C245A">
      <w:pPr>
        <w:pStyle w:val="Standard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Chmod +r archivo</w:t>
      </w:r>
    </w:p>
    <w:p w:rsidR="00F74308" w:rsidRDefault="004C245A">
      <w:pPr>
        <w:pStyle w:val="Standard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Chmod o-x,g-w archivo</w:t>
      </w:r>
    </w:p>
    <w:p w:rsidR="00F74308" w:rsidRDefault="00F74308">
      <w:pPr>
        <w:pStyle w:val="Standard"/>
        <w:rPr>
          <w:sz w:val="18"/>
          <w:szCs w:val="18"/>
        </w:rPr>
      </w:pPr>
    </w:p>
    <w:p w:rsidR="00F74308" w:rsidRDefault="004C245A">
      <w:pPr>
        <w:pStyle w:val="Standard"/>
      </w:pPr>
      <w:r>
        <w:rPr>
          <w:b/>
          <w:sz w:val="18"/>
          <w:szCs w:val="18"/>
        </w:rPr>
        <w:t xml:space="preserve">Set: </w:t>
      </w:r>
      <w:r>
        <w:rPr>
          <w:sz w:val="18"/>
          <w:szCs w:val="18"/>
        </w:rPr>
        <w:t xml:space="preserve">Nos servirá para crear </w:t>
      </w:r>
      <w:r>
        <w:rPr>
          <w:sz w:val="18"/>
          <w:szCs w:val="18"/>
        </w:rPr>
        <w:t>variables.</w:t>
      </w:r>
    </w:p>
    <w:p w:rsidR="00F74308" w:rsidRDefault="004C245A">
      <w:pPr>
        <w:pStyle w:val="Standard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Set nombre_variable</w:t>
      </w:r>
    </w:p>
    <w:p w:rsidR="00F74308" w:rsidRDefault="004C245A">
      <w:pPr>
        <w:pStyle w:val="Standard"/>
      </w:pPr>
      <w:r>
        <w:rPr>
          <w:b/>
          <w:sz w:val="18"/>
          <w:szCs w:val="18"/>
        </w:rPr>
        <w:t xml:space="preserve">Unset: </w:t>
      </w:r>
      <w:r>
        <w:rPr>
          <w:sz w:val="18"/>
          <w:szCs w:val="18"/>
        </w:rPr>
        <w:t>Nos permite eliminar variables</w:t>
      </w:r>
    </w:p>
    <w:p w:rsidR="00F74308" w:rsidRDefault="004C245A">
      <w:pPr>
        <w:pStyle w:val="Standard"/>
      </w:pPr>
      <w:r>
        <w:rPr>
          <w:b/>
          <w:sz w:val="18"/>
          <w:szCs w:val="18"/>
        </w:rPr>
        <w:t xml:space="preserve">Env o printenv: </w:t>
      </w:r>
      <w:r>
        <w:rPr>
          <w:sz w:val="18"/>
          <w:szCs w:val="18"/>
        </w:rPr>
        <w:t>Mostrar las variables de entorno.</w:t>
      </w:r>
    </w:p>
    <w:p w:rsidR="00F74308" w:rsidRDefault="004C245A">
      <w:pPr>
        <w:pStyle w:val="Standard"/>
      </w:pPr>
      <w:r>
        <w:rPr>
          <w:b/>
          <w:sz w:val="18"/>
          <w:szCs w:val="18"/>
        </w:rPr>
        <w:t xml:space="preserve">colores=(rojo azul verde): </w:t>
      </w:r>
      <w:r>
        <w:rPr>
          <w:sz w:val="18"/>
          <w:szCs w:val="18"/>
        </w:rPr>
        <w:t>Crear variable array</w:t>
      </w:r>
    </w:p>
    <w:p w:rsidR="00F74308" w:rsidRDefault="004C245A">
      <w:pPr>
        <w:pStyle w:val="Standard"/>
      </w:pPr>
      <w:r>
        <w:rPr>
          <w:b/>
          <w:sz w:val="18"/>
          <w:szCs w:val="18"/>
        </w:rPr>
        <w:t xml:space="preserve">echo ${colores[0]}: </w:t>
      </w:r>
      <w:r>
        <w:rPr>
          <w:sz w:val="18"/>
          <w:szCs w:val="18"/>
        </w:rPr>
        <w:t>Mostrar el primer valor de un array</w:t>
      </w:r>
    </w:p>
    <w:p w:rsidR="00F74308" w:rsidRDefault="004C245A">
      <w:pPr>
        <w:pStyle w:val="Standard"/>
      </w:pPr>
      <w:r>
        <w:rPr>
          <w:b/>
          <w:sz w:val="18"/>
          <w:szCs w:val="18"/>
        </w:rPr>
        <w:t xml:space="preserve">declare: </w:t>
      </w:r>
      <w:r>
        <w:rPr>
          <w:sz w:val="18"/>
          <w:szCs w:val="18"/>
        </w:rPr>
        <w:t xml:space="preserve">Nos permite crear una </w:t>
      </w:r>
      <w:r>
        <w:rPr>
          <w:sz w:val="18"/>
          <w:szCs w:val="18"/>
        </w:rPr>
        <w:t>variable con unas determinadas características.</w:t>
      </w:r>
    </w:p>
    <w:p w:rsidR="00F74308" w:rsidRDefault="004C245A">
      <w:pPr>
        <w:pStyle w:val="Standard"/>
      </w:pPr>
      <w:r>
        <w:rPr>
          <w:b/>
          <w:sz w:val="18"/>
          <w:szCs w:val="18"/>
        </w:rPr>
        <w:t xml:space="preserve">Export: </w:t>
      </w:r>
      <w:r>
        <w:rPr>
          <w:sz w:val="18"/>
          <w:szCs w:val="18"/>
        </w:rPr>
        <w:t>Nos permite exportar una variable para que tenga valor en otras bash siempre y cuando sean hijas de la bash actual.</w:t>
      </w:r>
    </w:p>
    <w:p w:rsidR="00F74308" w:rsidRDefault="004C245A">
      <w:pPr>
        <w:pStyle w:val="Standard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Export variable</w:t>
      </w:r>
    </w:p>
    <w:p w:rsidR="00F74308" w:rsidRDefault="004C245A">
      <w:pPr>
        <w:pStyle w:val="Standard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Export variable=valor</w:t>
      </w:r>
    </w:p>
    <w:p w:rsidR="00F74308" w:rsidRDefault="004C245A">
      <w:pPr>
        <w:pStyle w:val="Standard"/>
      </w:pPr>
      <w:r>
        <w:rPr>
          <w:b/>
          <w:sz w:val="18"/>
          <w:szCs w:val="18"/>
        </w:rPr>
        <w:t xml:space="preserve">Alias: </w:t>
      </w:r>
      <w:r>
        <w:rPr>
          <w:sz w:val="18"/>
          <w:szCs w:val="18"/>
        </w:rPr>
        <w:t>Nos permite crear un “comando” a través de alias que ejecutara la orden que nosotros le indiquemos. Va siempre entre comillas simples ‘’</w:t>
      </w:r>
    </w:p>
    <w:p w:rsidR="00F74308" w:rsidRDefault="004C245A">
      <w:pPr>
        <w:pStyle w:val="Standard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Alias dir=’ls –l’</w:t>
      </w:r>
    </w:p>
    <w:p w:rsidR="00F74308" w:rsidRDefault="004C245A">
      <w:pPr>
        <w:pStyle w:val="Standard"/>
        <w:numPr>
          <w:ilvl w:val="0"/>
          <w:numId w:val="1"/>
        </w:numPr>
      </w:pPr>
      <w:r>
        <w:rPr>
          <w:sz w:val="18"/>
          <w:szCs w:val="18"/>
        </w:rPr>
        <w:t xml:space="preserve">\dir </w:t>
      </w:r>
      <w:r>
        <w:rPr>
          <w:rFonts w:ascii="Wingdings" w:eastAsia="Wingdings" w:hAnsi="Wingdings" w:cs="Wingdings"/>
          <w:sz w:val="18"/>
          <w:szCs w:val="18"/>
        </w:rPr>
        <w:t></w:t>
      </w:r>
      <w:r>
        <w:rPr>
          <w:sz w:val="18"/>
          <w:szCs w:val="18"/>
        </w:rPr>
        <w:t xml:space="preserve"> Ej</w:t>
      </w:r>
      <w:r>
        <w:rPr>
          <w:sz w:val="18"/>
          <w:szCs w:val="18"/>
        </w:rPr>
        <w:t>ecutario el comando dir sin fijarse en alias.</w:t>
      </w:r>
    </w:p>
    <w:p w:rsidR="00F74308" w:rsidRDefault="004C245A">
      <w:pPr>
        <w:pStyle w:val="Standard"/>
      </w:pPr>
      <w:r>
        <w:rPr>
          <w:b/>
          <w:sz w:val="18"/>
          <w:szCs w:val="18"/>
        </w:rPr>
        <w:t xml:space="preserve">Find: </w:t>
      </w:r>
      <w:r>
        <w:rPr>
          <w:sz w:val="18"/>
          <w:szCs w:val="18"/>
        </w:rPr>
        <w:t>Nos permite buscar archivos por el nombre del archivo.</w:t>
      </w:r>
    </w:p>
    <w:p w:rsidR="00F74308" w:rsidRDefault="004C245A">
      <w:pPr>
        <w:pStyle w:val="Standard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Buscar propiedades man find.</w:t>
      </w:r>
    </w:p>
    <w:p w:rsidR="00F74308" w:rsidRDefault="004C245A">
      <w:pPr>
        <w:pStyle w:val="Standard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SCRIPT:</w:t>
      </w:r>
    </w:p>
    <w:p w:rsidR="00F74308" w:rsidRDefault="004C245A">
      <w:pPr>
        <w:pStyle w:val="Standard"/>
      </w:pPr>
      <w:r>
        <w:rPr>
          <w:b/>
          <w:sz w:val="18"/>
          <w:szCs w:val="18"/>
        </w:rPr>
        <w:t xml:space="preserve">$0: </w:t>
      </w:r>
      <w:r>
        <w:rPr>
          <w:sz w:val="18"/>
          <w:szCs w:val="18"/>
        </w:rPr>
        <w:t>Muestra el nombre del archivo.</w:t>
      </w:r>
    </w:p>
    <w:p w:rsidR="00F74308" w:rsidRDefault="004C245A">
      <w:pPr>
        <w:pStyle w:val="Standard"/>
      </w:pPr>
      <w:r>
        <w:rPr>
          <w:b/>
          <w:sz w:val="18"/>
          <w:szCs w:val="18"/>
        </w:rPr>
        <w:t xml:space="preserve">$n: </w:t>
      </w:r>
      <w:r>
        <w:rPr>
          <w:sz w:val="18"/>
          <w:szCs w:val="18"/>
        </w:rPr>
        <w:t>Muestra el argumento numero n que le metamos al script. Para un argumento</w:t>
      </w:r>
      <w:r>
        <w:rPr>
          <w:sz w:val="18"/>
          <w:szCs w:val="18"/>
        </w:rPr>
        <w:t xml:space="preserve"> con numero mayor a 9 se especifica ${n}</w:t>
      </w:r>
    </w:p>
    <w:p w:rsidR="00F74308" w:rsidRDefault="004C245A">
      <w:pPr>
        <w:pStyle w:val="Standard"/>
      </w:pPr>
      <w:r>
        <w:rPr>
          <w:b/>
          <w:sz w:val="18"/>
          <w:szCs w:val="18"/>
        </w:rPr>
        <w:t xml:space="preserve">$*: </w:t>
      </w:r>
      <w:r>
        <w:rPr>
          <w:sz w:val="18"/>
          <w:szCs w:val="18"/>
        </w:rPr>
        <w:t>Contiene todos los argumentos introducidos al script</w:t>
      </w:r>
    </w:p>
    <w:p w:rsidR="00AC51CB" w:rsidRDefault="004C245A">
      <w:pPr>
        <w:pStyle w:val="Standard"/>
        <w:rPr>
          <w:sz w:val="18"/>
          <w:szCs w:val="18"/>
        </w:rPr>
      </w:pPr>
      <w:r>
        <w:rPr>
          <w:b/>
          <w:sz w:val="18"/>
          <w:szCs w:val="18"/>
        </w:rPr>
        <w:t xml:space="preserve">$#: </w:t>
      </w:r>
      <w:r>
        <w:rPr>
          <w:sz w:val="18"/>
          <w:szCs w:val="18"/>
        </w:rPr>
        <w:t>Contiene el numero de argumentos que es le han introducido al script.</w:t>
      </w:r>
    </w:p>
    <w:p w:rsidR="00AC51CB" w:rsidRDefault="00AC51CB">
      <w:pPr>
        <w:pStyle w:val="Standard"/>
        <w:rPr>
          <w:sz w:val="18"/>
          <w:szCs w:val="18"/>
        </w:rPr>
      </w:pPr>
      <w:r>
        <w:rPr>
          <w:b/>
          <w:sz w:val="18"/>
          <w:szCs w:val="18"/>
        </w:rPr>
        <w:t xml:space="preserve">TEST: </w:t>
      </w:r>
      <w:r>
        <w:rPr>
          <w:sz w:val="18"/>
          <w:szCs w:val="18"/>
        </w:rPr>
        <w:t>Nos permite validar opciones de archivos, directorios, etc…</w:t>
      </w:r>
    </w:p>
    <w:p w:rsidR="00AC51CB" w:rsidRPr="00AC51CB" w:rsidRDefault="00AC51CB">
      <w:pPr>
        <w:pStyle w:val="Standard"/>
      </w:pPr>
      <w:bookmarkStart w:id="0" w:name="_GoBack"/>
      <w:r>
        <w:rPr>
          <w:noProof/>
          <w:lang w:eastAsia="es-ES" w:bidi="ar-SA"/>
        </w:rPr>
        <w:drawing>
          <wp:anchor distT="0" distB="0" distL="114300" distR="114300" simplePos="0" relativeHeight="251658240" behindDoc="0" locked="0" layoutInCell="1" allowOverlap="1" wp14:anchorId="4206A740" wp14:editId="144B174C">
            <wp:simplePos x="0" y="0"/>
            <wp:positionH relativeFrom="margin">
              <wp:posOffset>95250</wp:posOffset>
            </wp:positionH>
            <wp:positionV relativeFrom="paragraph">
              <wp:posOffset>83185</wp:posOffset>
            </wp:positionV>
            <wp:extent cx="4838421" cy="4400550"/>
            <wp:effectExtent l="0" t="0" r="63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421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F74308" w:rsidRPr="00AC51CB" w:rsidRDefault="004C245A">
      <w:pPr>
        <w:pStyle w:val="Standard"/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F74308" w:rsidRDefault="004C245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F74308" w:rsidRDefault="00F74308">
      <w:pPr>
        <w:pStyle w:val="Standard"/>
        <w:rPr>
          <w:sz w:val="18"/>
          <w:szCs w:val="18"/>
        </w:rPr>
      </w:pPr>
    </w:p>
    <w:sectPr w:rsidR="00F74308">
      <w:pgSz w:w="11906" w:h="16838"/>
      <w:pgMar w:top="720" w:right="720" w:bottom="720" w:left="72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45A" w:rsidRDefault="004C245A">
      <w:r>
        <w:separator/>
      </w:r>
    </w:p>
  </w:endnote>
  <w:endnote w:type="continuationSeparator" w:id="0">
    <w:p w:rsidR="004C245A" w:rsidRDefault="004C2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variable"/>
  </w:font>
  <w:font w:name="OpenSymbol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45A" w:rsidRDefault="004C245A">
      <w:r>
        <w:rPr>
          <w:color w:val="000000"/>
        </w:rPr>
        <w:separator/>
      </w:r>
    </w:p>
  </w:footnote>
  <w:footnote w:type="continuationSeparator" w:id="0">
    <w:p w:rsidR="004C245A" w:rsidRDefault="004C24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8419E"/>
    <w:multiLevelType w:val="multilevel"/>
    <w:tmpl w:val="F60E0BA0"/>
    <w:lvl w:ilvl="0">
      <w:numFmt w:val="bullet"/>
      <w:lvlText w:val="-"/>
      <w:lvlJc w:val="left"/>
      <w:pPr>
        <w:ind w:left="720" w:hanging="360"/>
      </w:pPr>
      <w:rPr>
        <w:rFonts w:ascii="Liberation Serif" w:eastAsia="WenQuanYi Micro Hei" w:hAnsi="Liberation Serif" w:cs="Lohit Hind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F74308"/>
    <w:rsid w:val="004C245A"/>
    <w:rsid w:val="005C084D"/>
    <w:rsid w:val="00AC51CB"/>
    <w:rsid w:val="00BD285E"/>
    <w:rsid w:val="00F7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1BA65"/>
  <w15:docId w15:val="{93B4957F-46DD-4329-A67E-D372A0EC2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Micro Hei" w:hAnsi="Liberation Serif" w:cs="Lohit Hindi"/>
        <w:kern w:val="3"/>
        <w:sz w:val="24"/>
        <w:szCs w:val="24"/>
        <w:lang w:val="es-E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1064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Joselete</dc:creator>
  <cp:lastModifiedBy>Jose Ruiz Millan</cp:lastModifiedBy>
  <cp:revision>2</cp:revision>
  <dcterms:created xsi:type="dcterms:W3CDTF">2015-11-17T16:53:00Z</dcterms:created>
  <dcterms:modified xsi:type="dcterms:W3CDTF">2015-11-17T16:53:00Z</dcterms:modified>
</cp:coreProperties>
</file>